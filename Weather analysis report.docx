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BF05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AC31B13" wp14:editId="39F286FD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4C3F77C" w14:textId="1147FCE4" w:rsidR="00C6554A" w:rsidRDefault="00195142" w:rsidP="00C6554A">
      <w:pPr>
        <w:pStyle w:val="Title"/>
      </w:pPr>
      <w:r>
        <w:t>Weather analysis report</w:t>
      </w:r>
    </w:p>
    <w:p w14:paraId="1CFA33A1" w14:textId="3E181895" w:rsidR="00C6554A" w:rsidRPr="00D5413C" w:rsidRDefault="00C6554A" w:rsidP="00C6554A">
      <w:pPr>
        <w:pStyle w:val="Subtitle"/>
      </w:pPr>
    </w:p>
    <w:p w14:paraId="459B6A66" w14:textId="720CA2EA" w:rsidR="00C6554A" w:rsidRDefault="00195142" w:rsidP="00C6554A">
      <w:pPr>
        <w:pStyle w:val="ContactInfo"/>
      </w:pPr>
      <w:r>
        <w:t>BY: Adarsh Kumar (22CD3003), Aman Babu (22CD300</w:t>
      </w:r>
      <w:r w:rsidR="00662301">
        <w:t>4</w:t>
      </w:r>
      <w:r>
        <w:t>)</w:t>
      </w:r>
      <w:r w:rsidR="00C6554A">
        <w:br w:type="page"/>
      </w:r>
    </w:p>
    <w:p w14:paraId="764DACC2" w14:textId="708F1066" w:rsidR="00C6554A" w:rsidRDefault="00E93C36" w:rsidP="00C6554A">
      <w:pPr>
        <w:pStyle w:val="Heading1"/>
      </w:pPr>
      <w:r>
        <w:lastRenderedPageBreak/>
        <w:t>Correlation</w:t>
      </w:r>
    </w:p>
    <w:p w14:paraId="55B19A04" w14:textId="073F1611" w:rsidR="00E93C36" w:rsidRDefault="00E93C36" w:rsidP="00E93C36">
      <w:r>
        <w:t>Dewpoint Temperature is correlated to Temperature</w:t>
      </w:r>
    </w:p>
    <w:p w14:paraId="3BB61DE1" w14:textId="77777777" w:rsidR="00E93C36" w:rsidRDefault="00E93C36" w:rsidP="00E93C36">
      <w:r>
        <w:t>Visibility is inversely related to Relative Humidity</w:t>
      </w:r>
    </w:p>
    <w:p w14:paraId="3475D18B" w14:textId="2B54777F" w:rsidR="00E93C36" w:rsidRDefault="00E93C36" w:rsidP="00E93C36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>Temperature</w:t>
      </w:r>
    </w:p>
    <w:p w14:paraId="5B36F60B" w14:textId="54E7301E" w:rsidR="00E93C36" w:rsidRDefault="00E93C36" w:rsidP="00E93C36">
      <w:r>
        <w:t>Mean temperature was 8.79, median temperature was 9.3</w:t>
      </w:r>
    </w:p>
    <w:p w14:paraId="55B33DE3" w14:textId="5CDC0290" w:rsidR="00875A75" w:rsidRDefault="00E93C36" w:rsidP="00E93C36">
      <w:r>
        <w:t>Temperature graph with date is platy</w:t>
      </w:r>
      <w:r w:rsidR="00875A75">
        <w:t xml:space="preserve">kurtic </w:t>
      </w:r>
    </w:p>
    <w:p w14:paraId="6AD7A708" w14:textId="47EAEB9D" w:rsidR="00875A75" w:rsidRDefault="00875A75" w:rsidP="00875A75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>Dewpoint Temperature</w:t>
      </w:r>
    </w:p>
    <w:p w14:paraId="7AF87712" w14:textId="119EE910" w:rsidR="00875A75" w:rsidRDefault="00875A75" w:rsidP="00875A75">
      <w:r>
        <w:t>Mean dewpoint temperature was 2.55, median dewpoint temperature was 3.3</w:t>
      </w:r>
    </w:p>
    <w:p w14:paraId="4550A3EC" w14:textId="77777777" w:rsidR="00875A75" w:rsidRDefault="00875A75" w:rsidP="00875A75">
      <w:r>
        <w:t>Dewpoint temperature graph with date is platykurtic</w:t>
      </w:r>
    </w:p>
    <w:p w14:paraId="52728F5B" w14:textId="77777777" w:rsidR="00875A75" w:rsidRDefault="00875A75" w:rsidP="00875A75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Relative Humidity </w:t>
      </w:r>
    </w:p>
    <w:p w14:paraId="4F4049CE" w14:textId="77777777" w:rsidR="00875A75" w:rsidRDefault="00875A75" w:rsidP="00875A75">
      <w:r>
        <w:t>Mean relative humidity was 67.43, median relative humidity was 68</w:t>
      </w:r>
    </w:p>
    <w:p w14:paraId="6014B7DF" w14:textId="33437528" w:rsidR="00875A75" w:rsidRDefault="00875A75" w:rsidP="00875A75">
      <w:r>
        <w:t xml:space="preserve">Relative humidity graph with date is platykurtic </w:t>
      </w:r>
    </w:p>
    <w:p w14:paraId="7F526B98" w14:textId="65EFF4BC" w:rsidR="00875A75" w:rsidRPr="00875A75" w:rsidRDefault="00875A75" w:rsidP="00875A75">
      <w:pPr>
        <w:pStyle w:val="Title"/>
        <w:jc w:val="left"/>
        <w:rPr>
          <w:sz w:val="32"/>
          <w:szCs w:val="32"/>
        </w:rPr>
      </w:pPr>
      <w:r w:rsidRPr="00875A75">
        <w:rPr>
          <w:sz w:val="32"/>
          <w:szCs w:val="32"/>
        </w:rPr>
        <w:t xml:space="preserve">Wind speed  </w:t>
      </w:r>
    </w:p>
    <w:p w14:paraId="5697BA30" w14:textId="3DF23CC0" w:rsidR="00875A75" w:rsidRDefault="00875A75" w:rsidP="00875A75">
      <w:r>
        <w:t xml:space="preserve">Mean wind speed was 13, median wind speed was 14.9 </w:t>
      </w:r>
    </w:p>
    <w:p w14:paraId="60E6D93B" w14:textId="73C34B33" w:rsidR="00875A75" w:rsidRDefault="00875A75" w:rsidP="00875A75">
      <w:r>
        <w:t xml:space="preserve">Wind speed graph with date is platykurtic </w:t>
      </w:r>
    </w:p>
    <w:p w14:paraId="067C53BA" w14:textId="21F5B7E2" w:rsidR="00875A75" w:rsidRDefault="00875A75" w:rsidP="00875A75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>Visibility</w:t>
      </w:r>
    </w:p>
    <w:p w14:paraId="005912E8" w14:textId="3D95AC82" w:rsidR="00875A75" w:rsidRDefault="00875A75" w:rsidP="00875A75">
      <w:r>
        <w:t>Mean visibility was 27.66KM, median visibility was 25 KM</w:t>
      </w:r>
    </w:p>
    <w:p w14:paraId="6D8B11C6" w14:textId="2352FA83" w:rsidR="00875A75" w:rsidRDefault="00875A75" w:rsidP="00875A75">
      <w:r>
        <w:t xml:space="preserve">Visibility graph with date was platykurtic </w:t>
      </w:r>
    </w:p>
    <w:p w14:paraId="47B16283" w14:textId="4E29E38A" w:rsidR="00875A75" w:rsidRDefault="008C5238" w:rsidP="00875A75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Pressure </w:t>
      </w:r>
    </w:p>
    <w:p w14:paraId="1AAA93B3" w14:textId="1DAFD165" w:rsidR="008C5238" w:rsidRDefault="008C5238" w:rsidP="008C5238">
      <w:r>
        <w:t>Mean pressure was 101.05 KPa, median pressure was 101.07 Kpa</w:t>
      </w:r>
    </w:p>
    <w:p w14:paraId="1CBF54EC" w14:textId="4930067E" w:rsidR="008C5238" w:rsidRPr="00875A75" w:rsidRDefault="008C5238" w:rsidP="008C5238">
      <w:r>
        <w:t xml:space="preserve">Pressure graph with date was platykurtic </w:t>
      </w:r>
    </w:p>
    <w:sectPr w:rsidR="008C5238" w:rsidRPr="00875A7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13C3" w14:textId="77777777" w:rsidR="00CC42CC" w:rsidRDefault="00CC42CC" w:rsidP="00C6554A">
      <w:pPr>
        <w:spacing w:before="0" w:after="0" w:line="240" w:lineRule="auto"/>
      </w:pPr>
      <w:r>
        <w:separator/>
      </w:r>
    </w:p>
  </w:endnote>
  <w:endnote w:type="continuationSeparator" w:id="0">
    <w:p w14:paraId="503F3689" w14:textId="77777777" w:rsidR="00CC42CC" w:rsidRDefault="00CC42C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67BA" w14:textId="77777777" w:rsidR="0087584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8186" w14:textId="77777777" w:rsidR="00CC42CC" w:rsidRDefault="00CC42C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54493AE" w14:textId="77777777" w:rsidR="00CC42CC" w:rsidRDefault="00CC42C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427C7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9908779">
    <w:abstractNumId w:val="9"/>
  </w:num>
  <w:num w:numId="2" w16cid:durableId="1538204642">
    <w:abstractNumId w:val="8"/>
  </w:num>
  <w:num w:numId="3" w16cid:durableId="662859385">
    <w:abstractNumId w:val="8"/>
  </w:num>
  <w:num w:numId="4" w16cid:durableId="537745361">
    <w:abstractNumId w:val="9"/>
  </w:num>
  <w:num w:numId="5" w16cid:durableId="979532335">
    <w:abstractNumId w:val="12"/>
  </w:num>
  <w:num w:numId="6" w16cid:durableId="986402879">
    <w:abstractNumId w:val="10"/>
  </w:num>
  <w:num w:numId="7" w16cid:durableId="1654527579">
    <w:abstractNumId w:val="11"/>
  </w:num>
  <w:num w:numId="8" w16cid:durableId="1642730899">
    <w:abstractNumId w:val="7"/>
  </w:num>
  <w:num w:numId="9" w16cid:durableId="306591986">
    <w:abstractNumId w:val="6"/>
  </w:num>
  <w:num w:numId="10" w16cid:durableId="390621301">
    <w:abstractNumId w:val="5"/>
  </w:num>
  <w:num w:numId="11" w16cid:durableId="1505051213">
    <w:abstractNumId w:val="4"/>
  </w:num>
  <w:num w:numId="12" w16cid:durableId="1800955221">
    <w:abstractNumId w:val="3"/>
  </w:num>
  <w:num w:numId="13" w16cid:durableId="838930599">
    <w:abstractNumId w:val="2"/>
  </w:num>
  <w:num w:numId="14" w16cid:durableId="405304929">
    <w:abstractNumId w:val="1"/>
  </w:num>
  <w:num w:numId="15" w16cid:durableId="152660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42"/>
    <w:rsid w:val="00195142"/>
    <w:rsid w:val="002554CD"/>
    <w:rsid w:val="00293B83"/>
    <w:rsid w:val="002B4294"/>
    <w:rsid w:val="00333D0D"/>
    <w:rsid w:val="004C049F"/>
    <w:rsid w:val="005000E2"/>
    <w:rsid w:val="00662301"/>
    <w:rsid w:val="006A329F"/>
    <w:rsid w:val="006A3CE7"/>
    <w:rsid w:val="0087584E"/>
    <w:rsid w:val="00875A75"/>
    <w:rsid w:val="008C5238"/>
    <w:rsid w:val="00C6554A"/>
    <w:rsid w:val="00CC42CC"/>
    <w:rsid w:val="00E93C36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708DB"/>
  <w15:chartTrackingRefBased/>
  <w15:docId w15:val="{4D8D3773-4B96-4F61-9D6B-3C89036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75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\AppData\Local\Microsoft\Office\16.0\DTS\en-IN%7b2175C8FC-B8F4-427D-986D-46F927F7291E%7d\%7b82E100DD-19F8-4A96-9A76-3EC63158E9FC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{82E100DD-19F8-4A96-9A76-3EC63158E9FC}tf02835058_win32.dotx</Template>
  <TotalTime>33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 Babu</cp:lastModifiedBy>
  <cp:revision>2</cp:revision>
  <dcterms:created xsi:type="dcterms:W3CDTF">2023-11-20T02:57:00Z</dcterms:created>
  <dcterms:modified xsi:type="dcterms:W3CDTF">2023-11-20T11:20:00Z</dcterms:modified>
</cp:coreProperties>
</file>